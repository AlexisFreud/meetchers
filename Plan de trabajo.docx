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81" w:rsidRDefault="00781181">
      <w:pPr>
        <w:pStyle w:val="Ttulo"/>
      </w:pPr>
      <w:r>
        <w:t>Fundamentos de diseño interactivo</w:t>
      </w:r>
    </w:p>
    <w:p w:rsidR="006F54B9" w:rsidRDefault="00781181">
      <w:pPr>
        <w:pStyle w:val="Ttulo"/>
      </w:pPr>
      <w:r>
        <w:t>PLan de trabajo</w:t>
      </w:r>
    </w:p>
    <w:sdt>
      <w:sdtPr>
        <w:id w:val="216403978"/>
        <w:placeholder>
          <w:docPart w:val="52A9E144BB164B15A7C0605ABE69FEC1"/>
        </w:placeholder>
        <w:date w:fullDate="2017-04-18T00:00:00Z">
          <w:dateFormat w:val="dd/MM/yyyy"/>
          <w:lid w:val="es-ES"/>
          <w:storeMappedDataAs w:val="dateTime"/>
          <w:calendar w:val="gregorian"/>
        </w:date>
      </w:sdtPr>
      <w:sdtEndPr/>
      <w:sdtContent>
        <w:p w:rsidR="006F54B9" w:rsidRDefault="00781181">
          <w:pPr>
            <w:pStyle w:val="Subttulo"/>
          </w:pPr>
          <w:r>
            <w:t>18/04/2017</w:t>
          </w:r>
        </w:p>
      </w:sdtContent>
    </w:sdt>
    <w:p w:rsidR="006F54B9" w:rsidRDefault="00104C08">
      <w:pPr>
        <w:pStyle w:val="Ttulo1"/>
      </w:pPr>
      <w:r>
        <w:t>Información general</w:t>
      </w:r>
    </w:p>
    <w:p w:rsidR="006F54B9" w:rsidRDefault="00781181">
      <w:pPr>
        <w:pStyle w:val="Ttulo2"/>
      </w:pPr>
      <w:r>
        <w:t xml:space="preserve">Martes 18 de </w:t>
      </w:r>
      <w:proofErr w:type="gramStart"/>
      <w:r>
        <w:t>Abril</w:t>
      </w:r>
      <w:proofErr w:type="gramEnd"/>
    </w:p>
    <w:p w:rsidR="00F23489" w:rsidRPr="00F23489" w:rsidRDefault="00F23489" w:rsidP="00F23489">
      <w:r>
        <w:t>El día de hoy, tengo las siguientes actividades:</w:t>
      </w:r>
    </w:p>
    <w:p w:rsidR="00F23489" w:rsidRDefault="00F23489" w:rsidP="00F23489">
      <w:pPr>
        <w:pStyle w:val="Listaconvietas"/>
      </w:pPr>
      <w:r>
        <w:t xml:space="preserve">La carta de invitación formal para el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group</w:t>
      </w:r>
      <w:proofErr w:type="spellEnd"/>
    </w:p>
    <w:p w:rsidR="00F23489" w:rsidRDefault="00F23489" w:rsidP="00F23489">
      <w:pPr>
        <w:pStyle w:val="Listaconvietas"/>
      </w:pPr>
      <w:r>
        <w:t>Iniciaré el diseño de la página final y la conectaré a la página de información que ya tengo</w:t>
      </w:r>
    </w:p>
    <w:p w:rsidR="00781181" w:rsidRPr="00781181" w:rsidRDefault="00781181" w:rsidP="00781181">
      <w:pPr>
        <w:pStyle w:val="Ttulo2"/>
      </w:pPr>
      <w:r>
        <w:t xml:space="preserve">Viernes 21 de </w:t>
      </w:r>
      <w:proofErr w:type="gramStart"/>
      <w:r>
        <w:t>Abril</w:t>
      </w:r>
      <w:proofErr w:type="gramEnd"/>
    </w:p>
    <w:p w:rsidR="006F54B9" w:rsidRDefault="00781181">
      <w:r>
        <w:t xml:space="preserve"> Para este día, al inicio:</w:t>
      </w:r>
    </w:p>
    <w:p w:rsidR="00F23489" w:rsidRDefault="00F23489" w:rsidP="00F23489">
      <w:pPr>
        <w:pStyle w:val="Listaconvietas"/>
      </w:pPr>
      <w:r>
        <w:t xml:space="preserve">La carta de invitación formal para el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F23489" w:rsidRDefault="00F23489" w:rsidP="00F23489">
      <w:pPr>
        <w:pStyle w:val="Listaconvietas"/>
      </w:pPr>
      <w:r>
        <w:t>Tendré ya mi entrevista con el experto.</w:t>
      </w:r>
    </w:p>
    <w:p w:rsidR="00F23489" w:rsidRDefault="00F23489" w:rsidP="00F23489">
      <w:pPr>
        <w:pStyle w:val="Listaconvietas"/>
      </w:pPr>
      <w:r>
        <w:t xml:space="preserve">Habré tenido mi reunión con mi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781181" w:rsidRDefault="00F23489" w:rsidP="00781181">
      <w:r>
        <w:br/>
      </w:r>
      <w:r w:rsidR="00781181">
        <w:t>Para el final del día:</w:t>
      </w:r>
    </w:p>
    <w:p w:rsidR="00F23489" w:rsidRDefault="00F23489" w:rsidP="00F23489">
      <w:pPr>
        <w:pStyle w:val="Listaconvietas"/>
      </w:pPr>
      <w:r>
        <w:t>Habré terminado pendientes de las correcciones que salgan de las entrevistas.</w:t>
      </w:r>
    </w:p>
    <w:p w:rsidR="00F23489" w:rsidRDefault="00F23489" w:rsidP="00F23489">
      <w:pPr>
        <w:pStyle w:val="Listaconvietas"/>
      </w:pPr>
      <w:r>
        <w:t>Avance sobre la página final.</w:t>
      </w:r>
    </w:p>
    <w:p w:rsidR="006F54B9" w:rsidRDefault="00781181">
      <w:pPr>
        <w:pStyle w:val="Ttulo2"/>
      </w:pPr>
      <w:r>
        <w:t xml:space="preserve">Martes 25 de </w:t>
      </w:r>
      <w:proofErr w:type="gramStart"/>
      <w:r>
        <w:t>Abril</w:t>
      </w:r>
      <w:proofErr w:type="gramEnd"/>
    </w:p>
    <w:p w:rsidR="006F54B9" w:rsidRDefault="00F23489">
      <w:pPr>
        <w:pStyle w:val="Sinespaciado"/>
      </w:pPr>
      <w:r>
        <w:t xml:space="preserve"> </w:t>
      </w:r>
    </w:p>
    <w:p w:rsidR="006F54B9" w:rsidRDefault="00F23489">
      <w:r>
        <w:t>Para este día, espero:</w:t>
      </w:r>
    </w:p>
    <w:p w:rsidR="003D0067" w:rsidRDefault="00F23489" w:rsidP="003D0067">
      <w:pPr>
        <w:pStyle w:val="Listaconvietas"/>
      </w:pPr>
      <w:r>
        <w:t>Tener mi proyecto terminado al 100%</w:t>
      </w:r>
      <w:r w:rsidR="003D0067">
        <w:t>, con el fin de poder concentrarme en mis otras materias.</w:t>
      </w:r>
    </w:p>
    <w:p w:rsidR="006F54B9" w:rsidRDefault="00781181">
      <w:pPr>
        <w:pStyle w:val="Ttulo2"/>
      </w:pPr>
      <w:r>
        <w:t xml:space="preserve">Viernes 28 de </w:t>
      </w:r>
      <w:proofErr w:type="gramStart"/>
      <w:r>
        <w:t>Abril</w:t>
      </w:r>
      <w:proofErr w:type="gramEnd"/>
    </w:p>
    <w:p w:rsidR="006F54B9" w:rsidRDefault="003D0067">
      <w:r>
        <w:t xml:space="preserve"> Día libre :D</w:t>
      </w:r>
    </w:p>
    <w:p w:rsidR="006F54B9" w:rsidRDefault="00781181">
      <w:pPr>
        <w:pStyle w:val="Ttulo2"/>
      </w:pPr>
      <w:r>
        <w:t xml:space="preserve">Martes 2 de </w:t>
      </w:r>
      <w:proofErr w:type="gramStart"/>
      <w:r>
        <w:t>Mayo</w:t>
      </w:r>
      <w:proofErr w:type="gramEnd"/>
    </w:p>
    <w:p w:rsidR="006F54B9" w:rsidRDefault="003D0067">
      <w:r>
        <w:t xml:space="preserve"> Todo </w:t>
      </w:r>
      <w:proofErr w:type="spellStart"/>
      <w:r>
        <w:t>finish</w:t>
      </w:r>
      <w:proofErr w:type="spellEnd"/>
      <w:r>
        <w:t>.</w:t>
      </w:r>
      <w:bookmarkStart w:id="0" w:name="_GoBack"/>
      <w:bookmarkEnd w:id="0"/>
    </w:p>
    <w:sectPr w:rsidR="006F54B9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DB5" w:rsidRDefault="00537DB5">
      <w:pPr>
        <w:spacing w:after="0" w:line="240" w:lineRule="auto"/>
      </w:pPr>
      <w:r>
        <w:separator/>
      </w:r>
    </w:p>
  </w:endnote>
  <w:endnote w:type="continuationSeparator" w:id="0">
    <w:p w:rsidR="00537DB5" w:rsidRDefault="0053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DB5" w:rsidRDefault="00537DB5">
      <w:pPr>
        <w:spacing w:after="0" w:line="240" w:lineRule="auto"/>
      </w:pPr>
      <w:r>
        <w:separator/>
      </w:r>
    </w:p>
  </w:footnote>
  <w:footnote w:type="continuationSeparator" w:id="0">
    <w:p w:rsidR="00537DB5" w:rsidRDefault="00537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4B9" w:rsidRDefault="00104C0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54B9" w:rsidRDefault="00104C0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D0067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F54B9" w:rsidRDefault="00104C08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D0067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0A37"/>
    <w:multiLevelType w:val="hybridMultilevel"/>
    <w:tmpl w:val="26120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F1AB6"/>
    <w:multiLevelType w:val="hybridMultilevel"/>
    <w:tmpl w:val="C25CD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00B98"/>
    <w:multiLevelType w:val="hybridMultilevel"/>
    <w:tmpl w:val="0380C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81"/>
    <w:rsid w:val="00104C08"/>
    <w:rsid w:val="00154F9F"/>
    <w:rsid w:val="003D0067"/>
    <w:rsid w:val="00537DB5"/>
    <w:rsid w:val="006F54B9"/>
    <w:rsid w:val="00764EE5"/>
    <w:rsid w:val="00781181"/>
    <w:rsid w:val="00EC4D11"/>
    <w:rsid w:val="00F2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7F6B3"/>
  <w15:chartTrackingRefBased/>
  <w15:docId w15:val="{F96857EB-DCA4-4DED-974B-78AB4EA7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de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uadrculadetab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styleId="Prrafodelista">
    <w:name w:val="List Paragraph"/>
    <w:basedOn w:val="Normal"/>
    <w:uiPriority w:val="34"/>
    <w:unhideWhenUsed/>
    <w:qFormat/>
    <w:rsid w:val="0078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\AppData\Roaming\Microsoft\Templates\&#193;mbito%20del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A9E144BB164B15A7C0605ABE69F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153C2-B14B-4CB2-8D35-A44EF2339562}"/>
      </w:docPartPr>
      <w:docPartBody>
        <w:p w:rsidR="00000000" w:rsidRDefault="007305B7">
          <w:pPr>
            <w:pStyle w:val="52A9E144BB164B15A7C0605ABE69FEC1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B7"/>
    <w:rsid w:val="0073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00E89BE23044D79CDE46ADA9E7D55A">
    <w:name w:val="F000E89BE23044D79CDE46ADA9E7D55A"/>
  </w:style>
  <w:style w:type="paragraph" w:customStyle="1" w:styleId="52A9E144BB164B15A7C0605ABE69FEC1">
    <w:name w:val="52A9E144BB164B15A7C0605ABE69FEC1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493EB570FC44220A8F8E7AC2D15F030">
    <w:name w:val="4493EB570FC44220A8F8E7AC2D15F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761700-92F8-4647-81C2-B24AAEDC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</Template>
  <TotalTime>23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 Mendoza Valencia</dc:creator>
  <cp:keywords/>
  <cp:lastModifiedBy>Alexis Mendoza Valencia</cp:lastModifiedBy>
  <cp:revision>1</cp:revision>
  <dcterms:created xsi:type="dcterms:W3CDTF">2017-04-18T13:42:00Z</dcterms:created>
  <dcterms:modified xsi:type="dcterms:W3CDTF">2017-04-18T14:05:00Z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